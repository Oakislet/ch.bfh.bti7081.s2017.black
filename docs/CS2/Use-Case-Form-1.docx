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864DCF" w:rsidRDefault="00756C9F" w14:paraId="1CC441FA" wp14:textId="77777777">
      <w:pPr>
        <w:pStyle w:val="BodyText"/>
      </w:pPr>
      <w:r w:rsidRPr="00756C9F">
        <w:rPr>
          <w:lang w:val="en-GB"/>
        </w:rPr>
        <w:t xml:space="preserve">Use </w:t>
      </w:r>
      <w:r>
        <w:t>Case Scenario</w:t>
      </w:r>
      <w:r w:rsidR="00864DCF">
        <w:br/>
      </w:r>
    </w:p>
    <w:p xmlns:wp14="http://schemas.microsoft.com/office/word/2010/wordml" w:rsidR="00864DCF" w:rsidRDefault="00864DCF" w14:paraId="59D0C4CF" wp14:textId="77777777">
      <w:pPr>
        <w:pStyle w:val="Standardtext"/>
        <w:rPr>
          <w:sz w:val="6"/>
        </w:rPr>
      </w:pPr>
    </w:p>
    <w:tbl>
      <w:tblPr>
        <w:tblW w:w="0" w:type="auto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xmlns:wp14="http://schemas.microsoft.com/office/word/2010/wordml" w:rsidR="00864DCF" w:rsidTr="28879FC6" w14:paraId="0EEB34A8" wp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P="00152130" w:rsidRDefault="00E6085F" w14:paraId="0C48CABF" wp14:textId="77777777">
            <w:pPr>
              <w:pStyle w:val="Tabelle"/>
            </w:pPr>
            <w:r>
              <w:t xml:space="preserve">Nr. </w:t>
            </w:r>
            <w:r w:rsidR="00152130">
              <w:t>and</w:t>
            </w:r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RDefault="00864DCF" w14:paraId="771A093F" w14:noSpellErr="1" wp14:textId="753687CC">
            <w:pPr>
              <w:pStyle w:val="Tabelle"/>
            </w:pPr>
            <w:r w:rsidR="28879FC6">
              <w:rPr/>
              <w:t>1 Alarm</w:t>
            </w:r>
          </w:p>
        </w:tc>
      </w:tr>
      <w:tr xmlns:wp14="http://schemas.microsoft.com/office/word/2010/wordml" w:rsidR="00864DCF" w:rsidTr="28879FC6" w14:paraId="26514016" wp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RDefault="00152130" w14:paraId="202E8981" wp14:textId="77777777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RDefault="00864DCF" w14:paraId="2E21255E" wp14:textId="77777777">
            <w:pPr>
              <w:pStyle w:val="Tabelle"/>
            </w:pPr>
          </w:p>
        </w:tc>
      </w:tr>
      <w:tr xmlns:wp14="http://schemas.microsoft.com/office/word/2010/wordml" w:rsidR="00864DCF" w:rsidTr="28879FC6" w14:paraId="4C5B7EF6" wp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P="00152130" w:rsidRDefault="00152130" w14:paraId="3C1D7A7B" wp14:textId="77777777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RDefault="00864DCF" w14:paraId="73E54C4B" w14:noSpellErr="1" wp14:textId="709B12BE">
            <w:pPr>
              <w:pStyle w:val="Tabelle"/>
            </w:pPr>
            <w:r w:rsidR="28879FC6">
              <w:rPr/>
              <w:t>Das PIP löst einen Alarm aus.</w:t>
            </w:r>
          </w:p>
        </w:tc>
      </w:tr>
      <w:tr xmlns:wp14="http://schemas.microsoft.com/office/word/2010/wordml" w:rsidR="00864DCF" w:rsidTr="28879FC6" w14:paraId="0A6CA19C" wp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RDefault="00152130" w14:paraId="0D557BF9" wp14:textId="77777777">
            <w:pPr>
              <w:pStyle w:val="Tabelle"/>
            </w:pPr>
            <w:r>
              <w:t>Actors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RDefault="00864DCF" w14:paraId="40771761" w14:noSpellErr="1" wp14:textId="32D0CB28">
            <w:pPr>
              <w:pStyle w:val="Tabelle"/>
            </w:pPr>
            <w:r w:rsidR="28879FC6">
              <w:rPr/>
              <w:t>Patient</w:t>
            </w:r>
          </w:p>
        </w:tc>
      </w:tr>
      <w:tr xmlns:wp14="http://schemas.microsoft.com/office/word/2010/wordml" w:rsidR="00864DCF" w:rsidTr="28879FC6" w14:paraId="78AB6977" wp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P="00152130" w:rsidRDefault="00152130" w14:paraId="353FB8E8" wp14:textId="77777777">
            <w:pPr>
              <w:pStyle w:val="Tabelle"/>
            </w:pPr>
            <w:r>
              <w:t>Starting Event and Preconditions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RDefault="00864DCF" w14:paraId="71EE2699" w14:noSpellErr="1" wp14:textId="45590633">
            <w:pPr>
              <w:pStyle w:val="Tabelle"/>
            </w:pPr>
            <w:r w:rsidR="28879FC6">
              <w:rPr/>
              <w:t>Das PIP sendet Daten an den Controller</w:t>
            </w:r>
          </w:p>
        </w:tc>
      </w:tr>
      <w:tr xmlns:wp14="http://schemas.microsoft.com/office/word/2010/wordml" w:rsidR="00864DCF" w:rsidTr="28879FC6" w14:paraId="2BF54B2F" wp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864DCF" w:rsidP="00152130" w:rsidRDefault="00152130" w14:paraId="11435808" wp14:textId="77777777">
            <w:pPr>
              <w:pStyle w:val="Tabelle"/>
            </w:pPr>
            <w:r>
              <w:t>Result and Postconditions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  <w:tcMar/>
          </w:tcPr>
          <w:p w:rsidR="00864DCF" w:rsidRDefault="00864DCF" w14:paraId="7A08EF84" wp14:textId="3711CAD1">
            <w:pPr>
              <w:pStyle w:val="Tabelle"/>
            </w:pPr>
            <w:r w:rsidR="28879FC6">
              <w:rPr/>
              <w:t xml:space="preserve">Ein </w:t>
            </w:r>
            <w:proofErr w:type="spellStart"/>
            <w:r w:rsidR="28879FC6">
              <w:rPr/>
              <w:t>Alarmton</w:t>
            </w:r>
            <w:proofErr w:type="spellEnd"/>
            <w:r w:rsidR="28879FC6">
              <w:rPr/>
              <w:t xml:space="preserve"> ertönt vom PIP</w:t>
            </w:r>
          </w:p>
        </w:tc>
      </w:tr>
    </w:tbl>
    <w:p xmlns:wp14="http://schemas.microsoft.com/office/word/2010/wordml" w:rsidR="00864DCF" w:rsidP="00152130" w:rsidRDefault="00152130" w14:paraId="7EC3D135" wp14:textId="77777777">
      <w:pPr>
        <w:pStyle w:val="Nebentitel5"/>
        <w:ind w:left="0"/>
      </w:pPr>
      <w:r>
        <w:t>Steps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"/>
        <w:tblDescription w:val=""/>
      </w:tblPr>
      <w:tblGrid>
        <w:gridCol w:w="567"/>
        <w:gridCol w:w="1276"/>
        <w:gridCol w:w="6662"/>
      </w:tblGrid>
      <w:tr xmlns:wp14="http://schemas.microsoft.com/office/word/2010/wordml" w:rsidR="00864DCF" w:rsidTr="28879FC6" w14:paraId="04D8FF9D" wp14:textId="77777777">
        <w:tc>
          <w:tcPr>
            <w:tcW w:w="567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RDefault="00864DCF" w14:paraId="71346954" wp14:textId="77777777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RDefault="00152130" w14:paraId="5D31947B" wp14:textId="77777777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RDefault="00152130" w14:paraId="509749D6" wp14:textId="77777777">
            <w:pPr>
              <w:pStyle w:val="Tabelle"/>
            </w:pPr>
            <w:r>
              <w:t>Description</w:t>
            </w:r>
          </w:p>
        </w:tc>
      </w:tr>
      <w:tr xmlns:wp14="http://schemas.microsoft.com/office/word/2010/wordml" w:rsidR="00864DCF" w:rsidTr="28879FC6" w14:paraId="06D2C734" wp14:textId="77777777">
        <w:tc>
          <w:tcPr>
            <w:tcW w:w="567" w:type="dxa"/>
            <w:tcBorders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1B367A5C" wp14:textId="369A652D">
            <w:pPr>
              <w:pStyle w:val="Tabelle"/>
            </w:pPr>
            <w:r w:rsidR="28879FC6">
              <w:rPr/>
              <w:t>1</w:t>
            </w:r>
          </w:p>
        </w:tc>
        <w:tc>
          <w:tcPr>
            <w:tcW w:w="1276" w:type="dxa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203478CD" w14:noSpellErr="1" wp14:textId="3F96FA59">
            <w:pPr>
              <w:pStyle w:val="Tabelle"/>
            </w:pPr>
            <w:r w:rsidR="28879FC6">
              <w:rPr/>
              <w:t>PIP</w:t>
            </w:r>
          </w:p>
        </w:tc>
        <w:tc>
          <w:tcPr>
            <w:tcW w:w="6662" w:type="dxa"/>
            <w:tcBorders>
              <w:left w:val="dotted" w:color="auto" w:sz="4" w:space="0"/>
              <w:bottom w:val="dotted" w:color="auto" w:sz="4" w:space="0"/>
            </w:tcBorders>
            <w:tcMar/>
          </w:tcPr>
          <w:p w:rsidR="00864DCF" w:rsidP="28879FC6" w:rsidRDefault="00864DCF" w14:paraId="389AC888" w14:noSpellErr="1" wp14:textId="0D30D3C9">
            <w:pPr/>
            <w:r w:rsidR="28879FC6">
              <w:rPr/>
              <w:t>Das PIP löst einen Alarm aus. Eines der folgenden Szenarien ist betroffen.</w:t>
            </w:r>
          </w:p>
        </w:tc>
      </w:tr>
      <w:tr xmlns:wp14="http://schemas.microsoft.com/office/word/2010/wordml" w:rsidR="00864DCF" w:rsidTr="28879FC6" w14:paraId="0E924BC2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4CDAB2D4" wp14:textId="4B3AB232">
            <w:pPr>
              <w:pStyle w:val="Tabelle"/>
            </w:pPr>
            <w:r w:rsidR="28879FC6">
              <w:rPr/>
              <w:t>2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3AE2F2A2" w14:noSpellErr="1" wp14:textId="36E9585A">
            <w:pPr>
              <w:pStyle w:val="Tabelle"/>
            </w:pPr>
            <w:r w:rsidR="28879FC6">
              <w:rPr/>
              <w:t>PIP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P="28879FC6" w:rsidRDefault="00864DCF" wp14:noSpellErr="1" w14:paraId="11E95C49" wp14:textId="2303AD7E">
            <w:pPr/>
            <w:r w:rsidR="28879FC6">
              <w:rPr/>
              <w:t>Szenario 1: Das PIP hat einen unbekannten Fehler</w:t>
            </w:r>
          </w:p>
          <w:p w:rsidR="00864DCF" w:rsidP="28879FC6" w:rsidRDefault="00864DCF" w14:paraId="1703D841" wp14:textId="663F625D">
            <w:pPr/>
            <w:r w:rsidR="28879FC6">
              <w:rPr/>
              <w:t>Szenario 2: Der Batteriestand des PIP ist unter eine %-</w:t>
            </w:r>
            <w:proofErr w:type="spellStart"/>
            <w:r w:rsidR="28879FC6">
              <w:rPr/>
              <w:t>tuale</w:t>
            </w:r>
            <w:proofErr w:type="spellEnd"/>
            <w:r w:rsidR="28879FC6">
              <w:rPr/>
              <w:t xml:space="preserve"> Grenze gefallen.</w:t>
            </w:r>
          </w:p>
          <w:p w:rsidR="00864DCF" w:rsidP="28879FC6" w:rsidRDefault="00864DCF" w14:paraId="0FE30111" wp14:textId="33B8FCF0">
            <w:pPr/>
            <w:r w:rsidR="28879FC6">
              <w:rPr/>
              <w:t>Szenario 3: Der Insulinstand des PIP ist unter einen %-</w:t>
            </w:r>
            <w:proofErr w:type="spellStart"/>
            <w:r w:rsidR="28879FC6">
              <w:rPr/>
              <w:t>tuale</w:t>
            </w:r>
            <w:proofErr w:type="spellEnd"/>
            <w:r w:rsidR="28879FC6">
              <w:rPr/>
              <w:t xml:space="preserve"> Grenze gefallen.</w:t>
            </w:r>
          </w:p>
          <w:p w:rsidR="00864DCF" w:rsidP="28879FC6" w:rsidRDefault="00864DCF" w14:paraId="135D6C7C" w14:noSpellErr="1" wp14:textId="488BE332">
            <w:pPr/>
            <w:r w:rsidR="28879FC6">
              <w:rPr/>
              <w:t>Szenario 4: Der Blutzuckerspiegel des Patienten ist zu tief, das PIP kann den Blutzuckerspiegel nicht alleine ausgleichen.</w:t>
            </w:r>
          </w:p>
        </w:tc>
      </w:tr>
      <w:tr xmlns:wp14="http://schemas.microsoft.com/office/word/2010/wordml" w:rsidR="00864DCF" w:rsidTr="28879FC6" w14:paraId="54CD0C15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2F40A423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5D42F278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78059C5A" wp14:textId="77777777">
            <w:pPr>
              <w:pStyle w:val="Tabelle"/>
            </w:pPr>
          </w:p>
        </w:tc>
      </w:tr>
      <w:tr xmlns:wp14="http://schemas.microsoft.com/office/word/2010/wordml" w:rsidR="00864DCF" w:rsidTr="28879FC6" w14:paraId="16C6C1DD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401F9C92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331AA049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4316840F" wp14:textId="77777777">
            <w:pPr>
              <w:pStyle w:val="Tabelle"/>
            </w:pPr>
          </w:p>
        </w:tc>
      </w:tr>
      <w:tr xmlns:wp14="http://schemas.microsoft.com/office/word/2010/wordml" w:rsidR="00864DCF" w:rsidTr="28879FC6" w14:paraId="78808E23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42E48DBA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03AF5908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743FA996" wp14:textId="77777777">
            <w:pPr>
              <w:pStyle w:val="Tabelle"/>
            </w:pPr>
          </w:p>
        </w:tc>
      </w:tr>
      <w:tr xmlns:wp14="http://schemas.microsoft.com/office/word/2010/wordml" w:rsidR="00864DCF" w:rsidTr="28879FC6" w14:paraId="17C84B87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4EC02E5A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041FD8A0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2CFAEC51" wp14:textId="77777777">
            <w:pPr>
              <w:pStyle w:val="Tabelle"/>
            </w:pPr>
          </w:p>
        </w:tc>
      </w:tr>
      <w:tr xmlns:wp14="http://schemas.microsoft.com/office/word/2010/wordml" w:rsidR="00864DCF" w:rsidTr="28879FC6" w14:paraId="4B391A69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50996048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66E8AF0C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7943A064" wp14:textId="77777777">
            <w:pPr>
              <w:pStyle w:val="Tabelle"/>
            </w:pPr>
          </w:p>
        </w:tc>
      </w:tr>
      <w:tr xmlns:wp14="http://schemas.microsoft.com/office/word/2010/wordml" w:rsidR="00864DCF" w:rsidTr="28879FC6" w14:paraId="1B6876FF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3D3A1C8D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5B2764BC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6BD5AE9C" wp14:textId="77777777">
            <w:pPr>
              <w:pStyle w:val="Tabelle"/>
            </w:pPr>
          </w:p>
        </w:tc>
      </w:tr>
      <w:tr xmlns:wp14="http://schemas.microsoft.com/office/word/2010/wordml" w:rsidR="00864DCF" w:rsidTr="28879FC6" w14:paraId="5E28B7BE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36F26B75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06434312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41F471E2" wp14:textId="77777777">
            <w:pPr>
              <w:pStyle w:val="Tabelle"/>
            </w:pPr>
          </w:p>
        </w:tc>
      </w:tr>
      <w:tr xmlns:wp14="http://schemas.microsoft.com/office/word/2010/wordml" w:rsidR="00864DCF" w:rsidTr="28879FC6" w14:paraId="6D85104C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68F1EAE4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38CEFE4F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381298D9" wp14:textId="77777777">
            <w:pPr>
              <w:pStyle w:val="Tabelle"/>
            </w:pPr>
          </w:p>
        </w:tc>
      </w:tr>
      <w:tr xmlns:wp14="http://schemas.microsoft.com/office/word/2010/wordml" w:rsidR="00864DCF" w:rsidTr="28879FC6" w14:paraId="1716A1BC" wp14:textId="77777777">
        <w:tc>
          <w:tcPr>
            <w:tcW w:w="567" w:type="dxa"/>
            <w:tcBorders>
              <w:top w:val="dotted" w:color="auto" w:sz="4" w:space="0"/>
              <w:right w:val="dotted" w:color="auto" w:sz="4" w:space="0"/>
            </w:tcBorders>
            <w:tcMar/>
          </w:tcPr>
          <w:p w:rsidR="00864DCF" w:rsidRDefault="00864DCF" w14:paraId="73398C7B" wp14:textId="77777777">
            <w:pPr>
              <w:pStyle w:val="Tabelle"/>
            </w:pPr>
            <w:bookmarkStart w:name="_GoBack" w:id="0"/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tcMar/>
          </w:tcPr>
          <w:p w:rsidR="00864DCF" w:rsidRDefault="00864DCF" w14:paraId="6D61AE1E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</w:tcBorders>
            <w:tcMar/>
          </w:tcPr>
          <w:p w:rsidR="00864DCF" w:rsidRDefault="00864DCF" w14:paraId="3DF8EB79" wp14:textId="77777777">
            <w:pPr>
              <w:pStyle w:val="Tabelle"/>
            </w:pPr>
          </w:p>
        </w:tc>
      </w:tr>
      <w:bookmarkEnd w:id="0"/>
      <w:tr xmlns:wp14="http://schemas.microsoft.com/office/word/2010/wordml" w:rsidR="00864DCF" w:rsidTr="28879FC6" w14:paraId="65F203C7" wp14:textId="77777777">
        <w:tc>
          <w:tcPr>
            <w:tcW w:w="567" w:type="dxa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tcMar/>
          </w:tcPr>
          <w:p w:rsidR="00864DCF" w:rsidRDefault="00864DCF" w14:paraId="419F523D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tcMar/>
          </w:tcPr>
          <w:p w:rsidR="00864DCF" w:rsidRDefault="00864DCF" w14:paraId="63E250B2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</w:tcBorders>
            <w:tcMar/>
          </w:tcPr>
          <w:p w:rsidR="00864DCF" w:rsidRDefault="00864DCF" w14:paraId="5CB16EEB" wp14:textId="77777777">
            <w:pPr>
              <w:pStyle w:val="Tabelle"/>
            </w:pPr>
          </w:p>
        </w:tc>
      </w:tr>
    </w:tbl>
    <w:p xmlns:wp14="http://schemas.microsoft.com/office/word/2010/wordml" w:rsidR="00864DCF" w:rsidP="00152130" w:rsidRDefault="00152130" w14:paraId="175561C6" wp14:textId="77777777">
      <w:pPr>
        <w:pStyle w:val="Nebentitel5"/>
        <w:ind w:left="0"/>
      </w:pPr>
      <w:r>
        <w:t>Exceptions</w:t>
      </w:r>
      <w:r w:rsidR="00864DCF">
        <w:t>,</w:t>
      </w:r>
      <w:r>
        <w:t xml:space="preserve"> Variants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xmlns:wp14="http://schemas.microsoft.com/office/word/2010/wordml" w:rsidR="00864DCF" w:rsidTr="28879FC6" w14:paraId="74A696FD" wp14:textId="77777777">
        <w:tc>
          <w:tcPr>
            <w:tcW w:w="567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RDefault="00864DCF" w14:paraId="464BFC2E" wp14:textId="77777777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RDefault="00152130" w14:paraId="5B1540F4" wp14:textId="77777777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64DCF" w:rsidP="00152130" w:rsidRDefault="00152130" w14:paraId="4FD85A86" wp14:textId="77777777">
            <w:pPr>
              <w:pStyle w:val="Tabelle"/>
            </w:pPr>
            <w:r>
              <w:t>Step</w:t>
            </w:r>
          </w:p>
        </w:tc>
      </w:tr>
      <w:tr xmlns:wp14="http://schemas.microsoft.com/office/word/2010/wordml" w:rsidR="00864DCF" w:rsidTr="28879FC6" w14:paraId="27FFDA8F" wp14:textId="77777777">
        <w:tc>
          <w:tcPr>
            <w:tcW w:w="567" w:type="dxa"/>
            <w:tcBorders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431C735B" wp14:textId="515361C3">
            <w:pPr>
              <w:pStyle w:val="Tabelle"/>
            </w:pPr>
            <w:r w:rsidR="28879FC6">
              <w:rPr/>
              <w:t>1</w:t>
            </w:r>
          </w:p>
        </w:tc>
        <w:tc>
          <w:tcPr>
            <w:tcW w:w="1276" w:type="dxa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02FA314E" w14:noSpellErr="1" wp14:textId="1680FF82">
            <w:pPr>
              <w:pStyle w:val="Tabelle"/>
            </w:pPr>
            <w:r w:rsidR="28879FC6">
              <w:rPr/>
              <w:t>PIP</w:t>
            </w:r>
          </w:p>
        </w:tc>
        <w:tc>
          <w:tcPr>
            <w:tcW w:w="6662" w:type="dxa"/>
            <w:tcBorders>
              <w:left w:val="dotted" w:color="auto" w:sz="4" w:space="0"/>
              <w:bottom w:val="dotted" w:color="auto" w:sz="4" w:space="0"/>
            </w:tcBorders>
            <w:tcMar/>
          </w:tcPr>
          <w:p w:rsidR="00864DCF" w:rsidP="28879FC6" w:rsidRDefault="00864DCF" w14:paraId="051B5A86" w14:noSpellErr="1" wp14:textId="1634907C">
            <w:pPr/>
            <w:r w:rsidR="28879FC6">
              <w:rPr/>
              <w:t>Der Signalton für einen Fehler/Hinweis wir auf dem Lautsprecher des PIP ausgegeben</w:t>
            </w:r>
          </w:p>
        </w:tc>
      </w:tr>
      <w:tr xmlns:wp14="http://schemas.microsoft.com/office/word/2010/wordml" w:rsidR="00864DCF" w:rsidTr="28879FC6" w14:paraId="146C9161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3B3D4FED" wp14:textId="08FB8344">
            <w:pPr>
              <w:pStyle w:val="Tabelle"/>
            </w:pPr>
            <w:r w:rsidR="28879FC6">
              <w:rPr/>
              <w:t>2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20B91667" w14:noSpellErr="1" wp14:textId="2F489BDA">
            <w:pPr>
              <w:pStyle w:val="Tabelle"/>
            </w:pPr>
            <w:r w:rsidR="28879FC6">
              <w:rPr/>
              <w:t>PIP</w:t>
            </w: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P="28879FC6" w:rsidRDefault="00864DCF" w14:paraId="1637BE77" wp14:textId="46B555F7">
            <w:pPr/>
            <w:r w:rsidR="28879FC6">
              <w:rPr/>
              <w:t xml:space="preserve">Das PIP sendet eine </w:t>
            </w:r>
            <w:proofErr w:type="spellStart"/>
            <w:r w:rsidR="28879FC6">
              <w:rPr/>
              <w:t>Notification</w:t>
            </w:r>
            <w:proofErr w:type="spellEnd"/>
            <w:r w:rsidR="28879FC6">
              <w:rPr/>
              <w:t xml:space="preserve"> an den zuständige/n Pflegepersonal/Arzt</w:t>
            </w:r>
          </w:p>
        </w:tc>
      </w:tr>
      <w:tr xmlns:wp14="http://schemas.microsoft.com/office/word/2010/wordml" w:rsidR="00864DCF" w:rsidTr="28879FC6" w14:paraId="72E96561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11927552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0DFEFDDC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7571FB8B" wp14:textId="77777777">
            <w:pPr>
              <w:pStyle w:val="Tabelle"/>
            </w:pPr>
          </w:p>
        </w:tc>
      </w:tr>
      <w:tr xmlns:wp14="http://schemas.microsoft.com/office/word/2010/wordml" w:rsidR="00864DCF" w:rsidTr="28879FC6" w14:paraId="7B13006F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1B1AE8A6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7888B053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71D85A17" wp14:textId="77777777">
            <w:pPr>
              <w:pStyle w:val="Tabelle"/>
            </w:pPr>
          </w:p>
        </w:tc>
      </w:tr>
      <w:tr xmlns:wp14="http://schemas.microsoft.com/office/word/2010/wordml" w:rsidR="00864DCF" w:rsidTr="28879FC6" w14:paraId="55F6D07A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7B174B2D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48C7B547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02E28299" wp14:textId="77777777">
            <w:pPr>
              <w:pStyle w:val="Tabelle"/>
            </w:pPr>
          </w:p>
        </w:tc>
      </w:tr>
      <w:tr xmlns:wp14="http://schemas.microsoft.com/office/word/2010/wordml" w:rsidR="00864DCF" w:rsidTr="28879FC6" w14:paraId="3834A932" wp14:textId="77777777">
        <w:tc>
          <w:tcPr>
            <w:tcW w:w="567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740423FD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864DCF" w:rsidRDefault="00864DCF" w14:paraId="0CC08438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</w:tcPr>
          <w:p w:rsidR="00864DCF" w:rsidRDefault="00864DCF" w14:paraId="0824AEB7" wp14:textId="77777777">
            <w:pPr>
              <w:pStyle w:val="Tabelle"/>
            </w:pPr>
          </w:p>
        </w:tc>
      </w:tr>
      <w:tr xmlns:wp14="http://schemas.microsoft.com/office/word/2010/wordml" w:rsidR="00864DCF" w:rsidTr="28879FC6" w14:paraId="7FD047BA" wp14:textId="77777777">
        <w:tc>
          <w:tcPr>
            <w:tcW w:w="567" w:type="dxa"/>
            <w:tcBorders>
              <w:top w:val="dotted" w:color="auto" w:sz="4" w:space="0"/>
              <w:right w:val="dotted" w:color="auto" w:sz="4" w:space="0"/>
            </w:tcBorders>
            <w:tcMar/>
          </w:tcPr>
          <w:p w:rsidR="00864DCF" w:rsidRDefault="00864DCF" w14:paraId="0950C3DF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tcMar/>
          </w:tcPr>
          <w:p w:rsidR="00864DCF" w:rsidRDefault="00864DCF" w14:paraId="7763076B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</w:tcBorders>
            <w:tcMar/>
          </w:tcPr>
          <w:p w:rsidR="00864DCF" w:rsidRDefault="00864DCF" w14:paraId="132CE46D" wp14:textId="77777777">
            <w:pPr>
              <w:pStyle w:val="Tabelle"/>
            </w:pPr>
          </w:p>
        </w:tc>
      </w:tr>
      <w:tr xmlns:wp14="http://schemas.microsoft.com/office/word/2010/wordml" w:rsidR="00864DCF" w:rsidTr="28879FC6" w14:paraId="5BD700F7" wp14:textId="77777777">
        <w:tc>
          <w:tcPr>
            <w:tcW w:w="567" w:type="dxa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tcMar/>
          </w:tcPr>
          <w:p w:rsidR="00864DCF" w:rsidRDefault="00864DCF" w14:paraId="79E11177" wp14:textId="77777777">
            <w:pPr>
              <w:pStyle w:val="Tabelle"/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tcMar/>
          </w:tcPr>
          <w:p w:rsidR="00864DCF" w:rsidRDefault="00864DCF" w14:paraId="26C1E001" wp14:textId="77777777">
            <w:pPr>
              <w:pStyle w:val="Tabelle"/>
            </w:pPr>
          </w:p>
        </w:tc>
        <w:tc>
          <w:tcPr>
            <w:tcW w:w="6662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</w:tcBorders>
            <w:tcMar/>
          </w:tcPr>
          <w:p w:rsidR="00864DCF" w:rsidRDefault="00864DCF" w14:paraId="76EE205E" wp14:textId="77777777">
            <w:pPr>
              <w:pStyle w:val="Tabelle"/>
            </w:pPr>
          </w:p>
        </w:tc>
      </w:tr>
    </w:tbl>
    <w:p xmlns:wp14="http://schemas.microsoft.com/office/word/2010/wordml" w:rsidR="00864DCF" w:rsidP="00152130" w:rsidRDefault="00864DCF" w14:paraId="001223C8" wp14:textId="77777777">
      <w:pPr>
        <w:pStyle w:val="Standardtext"/>
        <w:ind w:left="0"/>
      </w:pPr>
    </w:p>
    <w:sectPr w:rsidR="00864DCF" w:rsidSect="00152130">
      <w:headerReference w:type="first" r:id="rId9"/>
      <w:footerReference w:type="first" r:id="rId10"/>
      <w:type w:val="continuous"/>
      <w:pgSz w:w="11906" w:h="16838" w:orient="portrait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67D40" w:rsidRDefault="00867D40" w14:paraId="1BFD5416" wp14:textId="77777777">
      <w:r>
        <w:separator/>
      </w:r>
    </w:p>
  </w:endnote>
  <w:endnote w:type="continuationSeparator" w:id="0">
    <w:p xmlns:wp14="http://schemas.microsoft.com/office/word/2010/wordml" w:rsidR="00867D40" w:rsidRDefault="00867D40" w14:paraId="3628DD2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xmlns:wp14="http://schemas.microsoft.com/office/word/2010/wordml" w:rsidR="00864DCF" w14:paraId="3CD9175C" wp14:textId="77777777">
      <w:tc>
        <w:tcPr>
          <w:tcW w:w="851" w:type="dxa"/>
        </w:tcPr>
        <w:p w:rsidR="00864DCF" w:rsidRDefault="00864DCF" w14:paraId="59187EEB" wp14:textId="77777777">
          <w:pPr>
            <w:pStyle w:val="Footer"/>
            <w:ind w:right="56"/>
            <w:rPr>
              <w:b/>
            </w:rPr>
          </w:pP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SEQ Kap \c </w:instrText>
          </w:r>
          <w:r>
            <w:rPr>
              <w:rStyle w:val="PageNumber"/>
              <w:b/>
            </w:rPr>
            <w:fldChar w:fldCharType="separate"/>
          </w:r>
          <w:r w:rsidR="001D2022">
            <w:rPr>
              <w:rStyle w:val="PageNumber"/>
              <w:b/>
              <w:noProof/>
            </w:rPr>
            <w:t>0</w:t>
          </w:r>
          <w:r>
            <w:rPr>
              <w:rStyle w:val="PageNumber"/>
              <w:b/>
            </w:rPr>
            <w:fldChar w:fldCharType="end"/>
          </w:r>
          <w:r w:rsidR="00867D40">
            <w:rPr>
              <w:noProof/>
            </w:rPr>
            <w:pict w14:anchorId="1CC441FA">
              <v:line id="_x0000_s2050" style="position:absolute;flip:y;z-index:1;mso-position-horizontal-relative:text;mso-position-vertical-relative:text" o:allowincell="f" from="477.65pt,-2.3pt" to="528.05pt,-2.3pt"/>
            </w:pict>
          </w:r>
          <w:r>
            <w:rPr>
              <w:rStyle w:val="PageNumber"/>
              <w:b/>
            </w:rPr>
            <w:t xml:space="preserve">- </w:t>
          </w: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PAGE </w:instrText>
          </w:r>
          <w:r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1</w:t>
          </w:r>
          <w:r>
            <w:rPr>
              <w:rStyle w:val="PageNumber"/>
              <w:b/>
            </w:rPr>
            <w:fldChar w:fldCharType="end"/>
          </w:r>
        </w:p>
      </w:tc>
    </w:tr>
  </w:tbl>
  <w:p xmlns:wp14="http://schemas.microsoft.com/office/word/2010/wordml" w:rsidR="00864DCF" w:rsidRDefault="00864DCF" w14:paraId="2DB49AF7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67D40" w:rsidRDefault="00867D40" w14:paraId="73D5F819" wp14:textId="77777777">
      <w:r>
        <w:separator/>
      </w:r>
    </w:p>
  </w:footnote>
  <w:footnote w:type="continuationSeparator" w:id="0">
    <w:p xmlns:wp14="http://schemas.microsoft.com/office/word/2010/wordml" w:rsidR="00867D40" w:rsidRDefault="00867D40" w14:paraId="034911C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bottom w:val="single" w:color="auto" w:sz="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xmlns:wp14="http://schemas.microsoft.com/office/word/2010/wordml" w:rsidR="00864DCF" w14:paraId="1815E7E8" wp14:textId="77777777">
      <w:trPr>
        <w:trHeight w:val="1060" w:hRule="exact"/>
      </w:trPr>
      <w:tc>
        <w:tcPr>
          <w:tcW w:w="851" w:type="dxa"/>
          <w:tcBorders>
            <w:bottom w:val="nil"/>
          </w:tcBorders>
        </w:tcPr>
        <w:p w:rsidR="00864DCF" w:rsidRDefault="00864DCF" w14:paraId="21DADA62" wp14:textId="77777777">
          <w:pPr>
            <w:jc w:val="right"/>
          </w:pPr>
          <w:r>
            <w:rPr>
              <w:noProof/>
            </w:rPr>
            <w:object w:dxaOrig="525" w:dyaOrig="1005" w14:anchorId="59D0C4CF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26.2pt;height:50.2pt" fillcolor="window" o:ole="" type="#_x0000_t75">
                <v:imagedata o:title="" r:id="rId1"/>
              </v:shape>
              <o:OLEObject Type="Embed" ProgID="Word.Picture.8" ShapeID="_x0000_i1025" DrawAspect="Content" ObjectID="_1443430440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:rsidR="00864DCF" w:rsidRDefault="00864DCF" w14:paraId="242D3C5A" wp14:textId="77777777">
          <w:pPr>
            <w:rPr>
              <w:sz w:val="18"/>
            </w:rPr>
          </w:pPr>
        </w:p>
      </w:tc>
      <w:tc>
        <w:tcPr>
          <w:tcW w:w="5954" w:type="dxa"/>
        </w:tcPr>
        <w:p w:rsidR="00864DCF" w:rsidRDefault="00867D40" w14:paraId="61A71729" wp14:textId="77777777">
          <w:pPr>
            <w:jc w:val="right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D2022">
            <w:t>Anhang</w:t>
          </w:r>
          <w:r>
            <w:fldChar w:fldCharType="end"/>
          </w:r>
        </w:p>
        <w:p w:rsidR="00864DCF" w:rsidRDefault="00864DCF" w14:paraId="5F62B042" wp14:textId="77777777">
          <w:pPr>
            <w:jc w:val="right"/>
            <w:rPr>
              <w:sz w:val="16"/>
            </w:rPr>
          </w:pPr>
        </w:p>
        <w:p w:rsidR="00864DCF" w:rsidRDefault="00864DCF" w14:paraId="4886EFED" wp14:textId="77777777">
          <w:pPr>
            <w:jc w:val="right"/>
          </w:pPr>
        </w:p>
        <w:p w:rsidR="00864DCF" w:rsidRDefault="00864DCF" w14:paraId="6ADF0357" wp14:textId="77777777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xmlns:wp14="http://schemas.microsoft.com/office/word/2010/wordml" w:rsidR="00864DCF" w:rsidRDefault="00864DCF" w14:paraId="26846997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206B0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9879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2C226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3603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ECAA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4E86049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C8AAD2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9A74E2C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619657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D06C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hint="default" w:ascii="Times New Roman" w:hAnsi="Times New Roman"/>
      </w:rPr>
    </w:lvl>
  </w:abstractNum>
  <w:abstractNum w:abstractNumId="12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>
    <w:nsid w:val="52137746"/>
    <w:multiLevelType w:val="multilevel"/>
    <w:tmpl w:val="06240B92"/>
    <w:lvl w:ilvl="0">
      <w:start w:val="8"/>
      <w:numFmt w:val="decimal"/>
      <w:pStyle w:val="Heading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10"/>
  <w:proofState w:spelling="clean" w:grammar="dirty"/>
  <w:attachedTemplate r:id="rId1"/>
  <w:doNotTrackMoves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447"/>
    <w:rsid w:val="00061447"/>
    <w:rsid w:val="00152130"/>
    <w:rsid w:val="001D2022"/>
    <w:rsid w:val="003A58C5"/>
    <w:rsid w:val="003B2C18"/>
    <w:rsid w:val="00756C9F"/>
    <w:rsid w:val="007E2780"/>
    <w:rsid w:val="00864DCF"/>
    <w:rsid w:val="00867D40"/>
    <w:rsid w:val="00E11988"/>
    <w:rsid w:val="00E6085F"/>
    <w:rsid w:val="28879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;"/>
  <w14:docId w14:val="03C871B5"/>
  <w15:docId w15:val="{7c5cc860-76ec-47e9-a909-7fe3c8d199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Pr>
      <w:rFonts w:ascii="Frutiger 55 Roman" w:hAnsi="Frutiger 55 Roman"/>
      <w:lang w:val="de-DE" w:eastAsia="en-US"/>
    </w:rPr>
  </w:style>
  <w:style w:type="paragraph" w:styleId="Heading1">
    <w:name w:val="heading 1"/>
    <w:basedOn w:val="Normal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Heading5">
    <w:name w:val="heading 5"/>
    <w:basedOn w:val="Normal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text" w:customStyle="1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styleId="Aufzhlung" w:customStyle="1">
    <w:name w:val="Aufzählung"/>
    <w:basedOn w:val="Normal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styleId="Bild" w:customStyle="1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styleId="Code" w:customStyle="1">
    <w:name w:val="Code"/>
    <w:basedOn w:val="Normal"/>
    <w:pPr>
      <w:numPr>
        <w:numId w:val="16"/>
      </w:numPr>
    </w:pPr>
    <w:rPr>
      <w:rFonts w:ascii="Courier New" w:hAnsi="Courier New"/>
    </w:rPr>
  </w:style>
  <w:style w:type="paragraph" w:styleId="FootnoteText">
    <w:name w:val="footnote text"/>
    <w:basedOn w:val="Normal"/>
    <w:semiHidden/>
    <w:pPr>
      <w:ind w:left="992" w:hanging="85"/>
    </w:pPr>
    <w:rPr>
      <w:sz w:val="16"/>
    </w:rPr>
  </w:style>
  <w:style w:type="character" w:styleId="FootnoteReference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Gruppe" w:customStyle="1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Normal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Normal"/>
    <w:next w:val="Normal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Heading">
    <w:name w:val="index heading"/>
    <w:basedOn w:val="Normal"/>
    <w:next w:val="Index1"/>
    <w:semiHidden/>
    <w:pPr>
      <w:keepNext/>
      <w:pBdr>
        <w:top w:val="single" w:color="auto" w:sz="12" w:space="0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 w:val="22"/>
    </w:rPr>
  </w:style>
  <w:style w:type="paragraph" w:styleId="Nebentitel1" w:customStyle="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styleId="Nebentitel5" w:customStyle="1">
    <w:name w:val="Nebentitel 5"/>
    <w:basedOn w:val="Standardtext"/>
    <w:next w:val="Standardtext"/>
    <w:pPr>
      <w:spacing w:before="160"/>
    </w:pPr>
    <w:rPr>
      <w:b/>
    </w:rPr>
  </w:style>
  <w:style w:type="paragraph" w:styleId="Regel" w:customStyle="1">
    <w:name w:val="Regel"/>
    <w:basedOn w:val="Standardtext"/>
    <w:pPr>
      <w:pBdr>
        <w:left w:val="single" w:color="C0C0C0" w:sz="48" w:space="4"/>
      </w:pBdr>
      <w:spacing w:before="80"/>
      <w:ind w:left="1418" w:right="907"/>
      <w:jc w:val="left"/>
    </w:pPr>
    <w:rPr>
      <w:b/>
    </w:rPr>
  </w:style>
  <w:style w:type="character" w:styleId="PageNumber">
    <w:name w:val="page number"/>
    <w:basedOn w:val="DefaultParagraphFont"/>
    <w:semiHidden/>
  </w:style>
  <w:style w:type="paragraph" w:styleId="Tabelle" w:customStyle="1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TOC1">
    <w:name w:val="toc 1"/>
    <w:basedOn w:val="Normal"/>
    <w:next w:val="Normal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TOC2">
    <w:name w:val="toc 2"/>
    <w:basedOn w:val="Normal"/>
    <w:next w:val="Normal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HervorgehobeneAussage" w:customStyle="1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semiHidden/>
    <w:rPr>
      <w:b/>
      <w:bCs/>
      <w:sz w:val="32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</w:pPr>
    <w:rPr>
      <w:b w:val="0"/>
      <w:bCs w:val="0"/>
      <w:sz w:val="20"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Space="180" w:wrap="auto" w:hAnchor="page" w:xAlign="center" w:yAlign="bottom" w:hRule="exact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autoRedefine/>
    <w:semiHidden/>
    <w:pPr>
      <w:numPr>
        <w:numId w:val="27"/>
      </w:numPr>
    </w:pPr>
  </w:style>
  <w:style w:type="paragraph" w:styleId="ListBullet2">
    <w:name w:val="List Bullet 2"/>
    <w:basedOn w:val="Normal"/>
    <w:autoRedefine/>
    <w:semiHidden/>
    <w:pPr>
      <w:numPr>
        <w:numId w:val="28"/>
      </w:numPr>
    </w:pPr>
  </w:style>
  <w:style w:type="paragraph" w:styleId="ListBullet3">
    <w:name w:val="List Bullet 3"/>
    <w:basedOn w:val="Normal"/>
    <w:autoRedefine/>
    <w:semiHidden/>
    <w:pPr>
      <w:numPr>
        <w:numId w:val="29"/>
      </w:numPr>
    </w:pPr>
  </w:style>
  <w:style w:type="paragraph" w:styleId="ListBullet4">
    <w:name w:val="List Bullet 4"/>
    <w:basedOn w:val="Normal"/>
    <w:autoRedefine/>
    <w:semiHidden/>
    <w:pPr>
      <w:numPr>
        <w:numId w:val="30"/>
      </w:numPr>
    </w:pPr>
  </w:style>
  <w:style w:type="paragraph" w:styleId="ListBullet5">
    <w:name w:val="List Bullet 5"/>
    <w:basedOn w:val="Normal"/>
    <w:autoRedefine/>
    <w:semiHidden/>
    <w:pPr>
      <w:numPr>
        <w:numId w:val="31"/>
      </w:numPr>
    </w:p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paragraph" w:styleId="ListNumber">
    <w:name w:val="List Number"/>
    <w:basedOn w:val="Normal"/>
    <w:semiHidden/>
    <w:pPr>
      <w:numPr>
        <w:numId w:val="32"/>
      </w:numPr>
    </w:pPr>
  </w:style>
  <w:style w:type="paragraph" w:styleId="ListNumber2">
    <w:name w:val="List Number 2"/>
    <w:basedOn w:val="Normal"/>
    <w:semiHidden/>
    <w:pPr>
      <w:numPr>
        <w:numId w:val="33"/>
      </w:numPr>
    </w:pPr>
  </w:style>
  <w:style w:type="paragraph" w:styleId="ListNumber3">
    <w:name w:val="List Number 3"/>
    <w:basedOn w:val="Normal"/>
    <w:semiHidden/>
    <w:pPr>
      <w:numPr>
        <w:numId w:val="34"/>
      </w:numPr>
    </w:pPr>
  </w:style>
  <w:style w:type="paragraph" w:styleId="ListNumber4">
    <w:name w:val="List Number 4"/>
    <w:basedOn w:val="Normal"/>
    <w:semiHidden/>
    <w:pPr>
      <w:numPr>
        <w:numId w:val="35"/>
      </w:numPr>
    </w:pPr>
  </w:style>
  <w:style w:type="paragraph" w:styleId="ListNumber5">
    <w:name w:val="List Number 5"/>
    <w:basedOn w:val="Normal"/>
    <w:semiHidden/>
    <w:pPr>
      <w:numPr>
        <w:numId w:val="3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MessageHeader">
    <w:name w:val="Message Header"/>
    <w:basedOn w:val="Normal"/>
    <w:semiHidden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662A6-1728-4A3C-9A30-DC0A1B03870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BigDoc3.dot</ap:Template>
  <ap:Application>Microsoft Office Word</ap:Application>
  <ap:DocSecurity>0</ap:DocSecurity>
  <ap:ScaleCrop>false</ap:ScaleCrop>
  <ap:Company>intos ag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Anhang</dc:title>
  <dc:creator>Yannick Stebler</dc:creator>
  <lastModifiedBy>Yannick Stebler</lastModifiedBy>
  <revision>5</revision>
  <lastPrinted>2013-03-05T11:36:00.0000000Z</lastPrinted>
  <dcterms:created xsi:type="dcterms:W3CDTF">2017-03-08T18:42:23.1684189Z</dcterms:created>
  <dcterms:modified xsi:type="dcterms:W3CDTF">2017-03-08T18:42:16.5181999Z</dcterms:modified>
</coreProperties>
</file>